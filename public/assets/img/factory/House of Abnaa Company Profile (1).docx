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0" w:type="pct"/>
        <w:tblInd w:w="-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050"/>
        <w:gridCol w:w="7093"/>
      </w:tblGrid>
      <w:tr w:rsidR="002C2CDD" w:rsidRPr="00906BEE" w14:paraId="00BAEBD0" w14:textId="77777777" w:rsidTr="008215A3">
        <w:tc>
          <w:tcPr>
            <w:tcW w:w="4050" w:type="dxa"/>
            <w:tcMar>
              <w:top w:w="504" w:type="dxa"/>
              <w:right w:w="720" w:type="dxa"/>
            </w:tcMar>
          </w:tcPr>
          <w:p w14:paraId="0E8C9A2F" w14:textId="69FC99DB" w:rsidR="00741125" w:rsidRPr="00906BEE" w:rsidRDefault="0089151D" w:rsidP="008215A3">
            <w:pPr>
              <w:pStyle w:val="Initials"/>
              <w:jc w:val="left"/>
            </w:pPr>
            <w:bookmarkStart w:id="0" w:name="_Hlk38195646"/>
            <w:r>
              <w:t xml:space="preserve"> </w:t>
            </w:r>
            <w:r w:rsidR="00DB1274">
              <w:t xml:space="preserve"> </w:t>
            </w:r>
            <w:r w:rsidR="00A056F4">
              <w:t xml:space="preserve"> </w:t>
            </w:r>
            <w:r w:rsidR="00AD2561">
              <w:t>HOA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CE7C1CC">
                      <wp:simplePos x="0" y="0"/>
                      <wp:positionH relativeFrom="column">
                        <wp:posOffset>-97790</wp:posOffset>
                      </wp:positionH>
                      <wp:positionV relativeFrom="page">
                        <wp:posOffset>328930</wp:posOffset>
                      </wp:positionV>
                      <wp:extent cx="8023860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386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F7109E1" id="Group 1" o:spid="_x0000_s1026" alt="Title: Header graphics" style="position:absolute;margin-left:-7.7pt;margin-top:25.9pt;width:631.8pt;height:142.55pt;z-index:-251657216;mso-height-percent:180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3" w:type="dxa"/>
            <w:tcMar>
              <w:top w:w="504" w:type="dxa"/>
              <w:left w:w="0" w:type="dxa"/>
            </w:tcMar>
          </w:tcPr>
          <w:tbl>
            <w:tblPr>
              <w:tblStyle w:val="PlainTable3"/>
              <w:tblW w:w="5000" w:type="pct"/>
              <w:tblLayout w:type="fixed"/>
              <w:tblLook w:val="04A0" w:firstRow="1" w:lastRow="0" w:firstColumn="1" w:lastColumn="0" w:noHBand="0" w:noVBand="1"/>
              <w:tblDescription w:val="Heading layout table"/>
            </w:tblPr>
            <w:tblGrid>
              <w:gridCol w:w="7093"/>
            </w:tblGrid>
            <w:tr w:rsidR="00C612DA" w:rsidRPr="00906BEE" w14:paraId="1E9898E9" w14:textId="77777777" w:rsidTr="00DB12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129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55" w:type="dxa"/>
                </w:tcPr>
                <w:p w14:paraId="4303B592" w14:textId="7AF8E6A0" w:rsidR="00DB1274" w:rsidRDefault="00273ADB" w:rsidP="00EC0DD9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696D719B1B24FB8A1A599C5B58DABA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D2561">
                        <w:t>House of Abnaa</w:t>
                      </w:r>
                    </w:sdtContent>
                  </w:sdt>
                </w:p>
                <w:p w14:paraId="1B06A986" w14:textId="69A234DF" w:rsidR="00EB05CC" w:rsidRDefault="00DB1274" w:rsidP="00EB05CC">
                  <w:pPr>
                    <w:pStyle w:val="Heading1"/>
                    <w:jc w:val="center"/>
                    <w:outlineLvl w:val="0"/>
                    <w:rPr>
                      <w:caps/>
                      <w:sz w:val="16"/>
                      <w:szCs w:val="16"/>
                    </w:rPr>
                  </w:pPr>
                  <w:r w:rsidRPr="00A056F4">
                    <w:rPr>
                      <w:b w:val="0"/>
                      <w:bCs w:val="0"/>
                      <w:sz w:val="16"/>
                      <w:szCs w:val="16"/>
                    </w:rPr>
                    <w:t xml:space="preserve">No.19, Flint </w:t>
                  </w:r>
                  <w:r w:rsidR="00F86EC9" w:rsidRPr="00A056F4">
                    <w:rPr>
                      <w:b w:val="0"/>
                      <w:bCs w:val="0"/>
                      <w:sz w:val="16"/>
                      <w:szCs w:val="16"/>
                    </w:rPr>
                    <w:t>St. Tesano, Accra</w:t>
                  </w:r>
                  <w:r w:rsidR="00EB05CC">
                    <w:rPr>
                      <w:b w:val="0"/>
                      <w:bCs w:val="0"/>
                      <w:sz w:val="16"/>
                      <w:szCs w:val="16"/>
                    </w:rPr>
                    <w:t xml:space="preserve"> /</w:t>
                  </w:r>
                  <w:r w:rsidR="00A056F4">
                    <w:rPr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Pr="00A056F4">
                    <w:rPr>
                      <w:b w:val="0"/>
                      <w:bCs w:val="0"/>
                      <w:sz w:val="16"/>
                      <w:szCs w:val="16"/>
                    </w:rPr>
                    <w:t xml:space="preserve">Post Office Box </w:t>
                  </w:r>
                  <w:r w:rsidR="00A056F4" w:rsidRPr="00A056F4">
                    <w:rPr>
                      <w:b w:val="0"/>
                      <w:bCs w:val="0"/>
                      <w:sz w:val="16"/>
                      <w:szCs w:val="16"/>
                    </w:rPr>
                    <w:t xml:space="preserve">8424 Accra </w:t>
                  </w:r>
                  <w:r w:rsidR="00F86EC9" w:rsidRPr="00A056F4">
                    <w:rPr>
                      <w:b w:val="0"/>
                      <w:bCs w:val="0"/>
                      <w:sz w:val="16"/>
                      <w:szCs w:val="16"/>
                    </w:rPr>
                    <w:t>North</w:t>
                  </w:r>
                  <w:r w:rsidR="00F86EC9">
                    <w:rPr>
                      <w:b w:val="0"/>
                      <w:bCs w:val="0"/>
                      <w:sz w:val="16"/>
                      <w:szCs w:val="16"/>
                    </w:rPr>
                    <w:t>.</w:t>
                  </w:r>
                </w:p>
                <w:p w14:paraId="00597A3C" w14:textId="2E8834EC" w:rsidR="00C612DA" w:rsidRDefault="00F86EC9" w:rsidP="00EB05CC">
                  <w:pPr>
                    <w:pStyle w:val="Heading1"/>
                    <w:jc w:val="center"/>
                    <w:outlineLvl w:val="0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b w:val="0"/>
                      <w:bCs w:val="0"/>
                      <w:sz w:val="16"/>
                      <w:szCs w:val="16"/>
                    </w:rPr>
                    <w:t>Tele</w:t>
                  </w:r>
                  <w:r w:rsidR="00A056F4">
                    <w:rPr>
                      <w:b w:val="0"/>
                      <w:bCs w:val="0"/>
                      <w:sz w:val="16"/>
                      <w:szCs w:val="16"/>
                    </w:rPr>
                    <w:t xml:space="preserve">. </w:t>
                  </w:r>
                  <w:r w:rsidR="001829AF">
                    <w:rPr>
                      <w:b w:val="0"/>
                      <w:bCs w:val="0"/>
                      <w:sz w:val="16"/>
                      <w:szCs w:val="16"/>
                    </w:rPr>
                    <w:t>0</w:t>
                  </w:r>
                  <w:r w:rsidR="00A056F4">
                    <w:rPr>
                      <w:b w:val="0"/>
                      <w:bCs w:val="0"/>
                      <w:sz w:val="16"/>
                      <w:szCs w:val="16"/>
                    </w:rPr>
                    <w:t>2</w:t>
                  </w:r>
                  <w:r w:rsidR="001829AF">
                    <w:rPr>
                      <w:b w:val="0"/>
                      <w:bCs w:val="0"/>
                      <w:sz w:val="16"/>
                      <w:szCs w:val="16"/>
                    </w:rPr>
                    <w:t>7</w:t>
                  </w:r>
                  <w:r w:rsidR="00A056F4">
                    <w:rPr>
                      <w:b w:val="0"/>
                      <w:bCs w:val="0"/>
                      <w:sz w:val="16"/>
                      <w:szCs w:val="16"/>
                    </w:rPr>
                    <w:t>7511322</w:t>
                  </w:r>
                  <w:r w:rsidR="001829AF">
                    <w:rPr>
                      <w:b w:val="0"/>
                      <w:bCs w:val="0"/>
                      <w:sz w:val="16"/>
                      <w:szCs w:val="16"/>
                    </w:rPr>
                    <w:t>/0206703619</w:t>
                  </w:r>
                </w:p>
                <w:p w14:paraId="03B2FB42" w14:textId="3A631308" w:rsidR="00A056F4" w:rsidRPr="00A056F4" w:rsidRDefault="00640F73" w:rsidP="00EB05CC">
                  <w:pPr>
                    <w:pStyle w:val="Heading1"/>
                    <w:jc w:val="center"/>
                    <w:outlineLvl w:val="0"/>
                    <w:rPr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b w:val="0"/>
                      <w:bCs w:val="0"/>
                      <w:caps/>
                      <w:sz w:val="16"/>
                      <w:szCs w:val="16"/>
                    </w:rPr>
                    <w:t>EMAIL: ABNAA</w:t>
                  </w:r>
                  <w:r w:rsidR="001829AF">
                    <w:rPr>
                      <w:b w:val="0"/>
                      <w:bCs w:val="0"/>
                      <w:caps/>
                      <w:sz w:val="16"/>
                      <w:szCs w:val="16"/>
                    </w:rPr>
                    <w:t>D</w:t>
                  </w:r>
                  <w:r>
                    <w:rPr>
                      <w:b w:val="0"/>
                      <w:bCs w:val="0"/>
                      <w:caps/>
                      <w:sz w:val="16"/>
                      <w:szCs w:val="16"/>
                    </w:rPr>
                    <w:t>@YAHOO.COM</w:t>
                  </w:r>
                </w:p>
                <w:p w14:paraId="045DD3F2" w14:textId="77777777"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5F2ED377" w14:textId="77777777" w:rsidR="002C2CDD" w:rsidRPr="00906BEE" w:rsidRDefault="002C2CDD" w:rsidP="007569C1"/>
          <w:p w14:paraId="22735788" w14:textId="77777777" w:rsidR="002C2CDD" w:rsidRPr="00906BEE" w:rsidRDefault="002C2CDD" w:rsidP="007569C1"/>
          <w:p w14:paraId="7149FC85" w14:textId="77777777" w:rsidR="00741125" w:rsidRDefault="00741125" w:rsidP="00741125"/>
          <w:p w14:paraId="555CFEA9" w14:textId="77777777" w:rsidR="0013043D" w:rsidRDefault="0013043D" w:rsidP="00741125"/>
          <w:p w14:paraId="3DF1CFBA" w14:textId="6BA28584" w:rsidR="0013043D" w:rsidRPr="00906BEE" w:rsidRDefault="0013043D" w:rsidP="00741125"/>
        </w:tc>
      </w:tr>
    </w:tbl>
    <w:bookmarkEnd w:id="0"/>
    <w:p w14:paraId="117A904E" w14:textId="7872D31D" w:rsidR="007E2C36" w:rsidRDefault="00C830FA" w:rsidP="007E2C36">
      <w:pPr>
        <w:rPr>
          <w:rFonts w:ascii="Arial Narrow" w:hAnsi="Arial Narrow" w:cs="Calibri"/>
          <w:b/>
          <w:bCs/>
          <w:color w:val="000000"/>
        </w:rPr>
      </w:pPr>
      <w:r>
        <w:rPr>
          <w:rFonts w:ascii="Georgia" w:hAnsi="Georgia"/>
          <w:sz w:val="26"/>
          <w:szCs w:val="26"/>
        </w:rPr>
        <w:t xml:space="preserve"> </w:t>
      </w:r>
      <w:r w:rsidR="006A6297" w:rsidRPr="006A6297">
        <w:rPr>
          <w:rFonts w:ascii="Georgia" w:hAnsi="Georgia"/>
          <w:sz w:val="26"/>
          <w:szCs w:val="26"/>
        </w:rPr>
        <w:t>H</w:t>
      </w:r>
      <w:r w:rsidR="00E63B49">
        <w:rPr>
          <w:rFonts w:ascii="Georgia" w:hAnsi="Georgia"/>
          <w:sz w:val="26"/>
          <w:szCs w:val="26"/>
        </w:rPr>
        <w:t xml:space="preserve">ouse of Abnaa </w:t>
      </w:r>
      <w:r w:rsidR="006A6297" w:rsidRPr="006A6297">
        <w:rPr>
          <w:rFonts w:ascii="Georgia" w:hAnsi="Georgia"/>
          <w:sz w:val="26"/>
          <w:szCs w:val="26"/>
        </w:rPr>
        <w:t>has for over 30 years been in the business of designing and manufacturing</w:t>
      </w:r>
      <w:r w:rsidR="00C5757A">
        <w:rPr>
          <w:rFonts w:ascii="Georgia" w:hAnsi="Georgia"/>
          <w:sz w:val="26"/>
          <w:szCs w:val="26"/>
        </w:rPr>
        <w:t xml:space="preserve"> </w:t>
      </w:r>
      <w:r w:rsidR="006A6297" w:rsidRPr="006A6297">
        <w:rPr>
          <w:rFonts w:ascii="Georgia" w:hAnsi="Georgia"/>
          <w:sz w:val="26"/>
          <w:szCs w:val="26"/>
        </w:rPr>
        <w:t>high end clothes and fashion wear</w:t>
      </w:r>
      <w:r w:rsidR="00083FFF">
        <w:rPr>
          <w:rFonts w:ascii="Georgia" w:hAnsi="Georgia"/>
          <w:sz w:val="26"/>
          <w:szCs w:val="26"/>
        </w:rPr>
        <w:t xml:space="preserve"> but has recently dedicated its efforts </w:t>
      </w:r>
      <w:r w:rsidR="00AD2561">
        <w:rPr>
          <w:rFonts w:ascii="Georgia" w:hAnsi="Georgia"/>
          <w:sz w:val="26"/>
          <w:szCs w:val="26"/>
        </w:rPr>
        <w:t xml:space="preserve">to </w:t>
      </w:r>
      <w:r w:rsidR="00B07359">
        <w:rPr>
          <w:rFonts w:ascii="Georgia" w:hAnsi="Georgia"/>
          <w:sz w:val="26"/>
          <w:szCs w:val="26"/>
        </w:rPr>
        <w:t xml:space="preserve">commercial mass </w:t>
      </w:r>
      <w:bookmarkStart w:id="1" w:name="_GoBack"/>
      <w:bookmarkEnd w:id="1"/>
      <w:r w:rsidR="00394DD3">
        <w:rPr>
          <w:rFonts w:ascii="Georgia" w:hAnsi="Georgia"/>
          <w:sz w:val="26"/>
          <w:szCs w:val="26"/>
        </w:rPr>
        <w:t>manufacturing</w:t>
      </w:r>
      <w:r w:rsidR="006D13AF">
        <w:rPr>
          <w:rFonts w:ascii="Georgia" w:hAnsi="Georgia"/>
          <w:sz w:val="26"/>
          <w:szCs w:val="26"/>
        </w:rPr>
        <w:t xml:space="preserve"> </w:t>
      </w:r>
      <w:r w:rsidR="00B07359">
        <w:rPr>
          <w:rFonts w:ascii="Georgia" w:hAnsi="Georgia"/>
          <w:sz w:val="26"/>
          <w:szCs w:val="26"/>
        </w:rPr>
        <w:t>of uniforms, T-Shirts, polo shirts and Afrocentric men shirts and t-shirts</w:t>
      </w:r>
      <w:r w:rsidR="00873343">
        <w:rPr>
          <w:rFonts w:ascii="Georgia" w:hAnsi="Georgia"/>
          <w:sz w:val="26"/>
          <w:szCs w:val="26"/>
        </w:rPr>
        <w:t xml:space="preserve"> for the domestic and export markets</w:t>
      </w:r>
      <w:r w:rsidR="007E2C36">
        <w:rPr>
          <w:rFonts w:ascii="Georgia" w:hAnsi="Georgia"/>
          <w:sz w:val="26"/>
          <w:szCs w:val="26"/>
        </w:rPr>
        <w:t xml:space="preserve">. At the height of the </w:t>
      </w:r>
      <w:r w:rsidR="00637CFE">
        <w:rPr>
          <w:rFonts w:ascii="Georgia" w:hAnsi="Georgia"/>
          <w:sz w:val="26"/>
          <w:szCs w:val="26"/>
        </w:rPr>
        <w:t>Covid 19 pandemic</w:t>
      </w:r>
      <w:r w:rsidR="007E2C36">
        <w:rPr>
          <w:rFonts w:ascii="Georgia" w:hAnsi="Georgia"/>
          <w:sz w:val="26"/>
          <w:szCs w:val="26"/>
        </w:rPr>
        <w:t xml:space="preserve"> </w:t>
      </w:r>
      <w:r w:rsidR="00637CFE">
        <w:rPr>
          <w:rFonts w:ascii="Georgia" w:hAnsi="Georgia"/>
          <w:sz w:val="26"/>
          <w:szCs w:val="26"/>
        </w:rPr>
        <w:t xml:space="preserve">in 2020, </w:t>
      </w:r>
      <w:r w:rsidR="007E2C36">
        <w:rPr>
          <w:rFonts w:ascii="Georgia" w:hAnsi="Georgia"/>
          <w:sz w:val="26"/>
          <w:szCs w:val="26"/>
        </w:rPr>
        <w:t xml:space="preserve">HOA manufactured </w:t>
      </w:r>
      <w:r w:rsidR="00915A74">
        <w:rPr>
          <w:rFonts w:ascii="Georgia" w:hAnsi="Georgia"/>
          <w:sz w:val="26"/>
          <w:szCs w:val="26"/>
        </w:rPr>
        <w:t>ten</w:t>
      </w:r>
      <w:r w:rsidR="007E2C36">
        <w:rPr>
          <w:rFonts w:ascii="Georgia" w:hAnsi="Georgia"/>
          <w:sz w:val="26"/>
          <w:szCs w:val="26"/>
        </w:rPr>
        <w:t xml:space="preserve"> million reusable face masks for the general public and institutions such as </w:t>
      </w:r>
      <w:r w:rsidR="007E2C36">
        <w:rPr>
          <w:rFonts w:ascii="Arial Narrow" w:hAnsi="Arial Narrow" w:cs="Calibri"/>
          <w:b/>
          <w:bCs/>
          <w:color w:val="000000"/>
        </w:rPr>
        <w:t>the Ministry of Trade, Ministry of Health, SSNIT, Goil and State Insurance Company</w:t>
      </w:r>
      <w:r w:rsidR="000B2D80">
        <w:rPr>
          <w:rFonts w:ascii="Arial Narrow" w:hAnsi="Arial Narrow" w:cs="Calibri"/>
          <w:b/>
          <w:bCs/>
          <w:color w:val="000000"/>
        </w:rPr>
        <w:t>, City of Houston (</w:t>
      </w:r>
      <w:r w:rsidR="00915A74">
        <w:rPr>
          <w:rFonts w:ascii="Arial Narrow" w:hAnsi="Arial Narrow" w:cs="Calibri"/>
          <w:b/>
          <w:bCs/>
          <w:color w:val="000000"/>
        </w:rPr>
        <w:t>Texas) Health</w:t>
      </w:r>
      <w:r w:rsidR="000B2D80">
        <w:rPr>
          <w:rFonts w:ascii="Arial Narrow" w:hAnsi="Arial Narrow" w:cs="Calibri"/>
          <w:b/>
          <w:bCs/>
          <w:color w:val="000000"/>
        </w:rPr>
        <w:t xml:space="preserve"> Department, Fort Bend County (Texas) Precinct 2 Commissioner. </w:t>
      </w:r>
      <w:r w:rsidR="00637CFE">
        <w:rPr>
          <w:rFonts w:ascii="Arial Narrow" w:hAnsi="Arial Narrow" w:cs="Calibri"/>
          <w:b/>
          <w:bCs/>
          <w:color w:val="000000"/>
        </w:rPr>
        <w:t xml:space="preserve"> We have also manufactured school uniforms for the Ghana Educat</w:t>
      </w:r>
      <w:r w:rsidR="009846D2">
        <w:rPr>
          <w:rFonts w:ascii="Arial Narrow" w:hAnsi="Arial Narrow" w:cs="Calibri"/>
          <w:b/>
          <w:bCs/>
          <w:color w:val="000000"/>
        </w:rPr>
        <w:t>ional Service.</w:t>
      </w:r>
    </w:p>
    <w:p w14:paraId="310DB86C" w14:textId="6E717CEF" w:rsidR="006D13AF" w:rsidRDefault="006D13AF" w:rsidP="00C5757A">
      <w:pPr>
        <w:jc w:val="center"/>
        <w:rPr>
          <w:rFonts w:ascii="Georgia" w:hAnsi="Georgia"/>
          <w:sz w:val="26"/>
          <w:szCs w:val="26"/>
        </w:rPr>
      </w:pPr>
    </w:p>
    <w:p w14:paraId="21774F46" w14:textId="372CF454" w:rsidR="00637CFE" w:rsidRDefault="00637CFE" w:rsidP="00637CFE">
      <w:pPr>
        <w:rPr>
          <w:rFonts w:ascii="Arial Narrow" w:hAnsi="Arial Narrow" w:cs="Calibri"/>
          <w:b/>
          <w:bCs/>
          <w:color w:val="000000"/>
        </w:rPr>
      </w:pPr>
      <w:r>
        <w:rPr>
          <w:rFonts w:ascii="Arial Narrow" w:hAnsi="Arial Narrow" w:cs="Calibri"/>
          <w:b/>
          <w:bCs/>
          <w:color w:val="000000"/>
        </w:rPr>
        <w:t xml:space="preserve">It operates out of a </w:t>
      </w:r>
      <w:r w:rsidR="00FC2890">
        <w:rPr>
          <w:rFonts w:ascii="Arial Narrow" w:hAnsi="Arial Narrow" w:cs="Calibri"/>
          <w:b/>
          <w:bCs/>
          <w:color w:val="000000"/>
        </w:rPr>
        <w:t>state-of-the-art</w:t>
      </w:r>
      <w:r>
        <w:rPr>
          <w:rFonts w:ascii="Arial Narrow" w:hAnsi="Arial Narrow" w:cs="Calibri"/>
          <w:b/>
          <w:bCs/>
          <w:color w:val="000000"/>
        </w:rPr>
        <w:t xml:space="preserve"> </w:t>
      </w:r>
      <w:r w:rsidR="00873343">
        <w:rPr>
          <w:rFonts w:ascii="Arial Narrow" w:hAnsi="Arial Narrow" w:cs="Calibri"/>
          <w:b/>
          <w:bCs/>
          <w:color w:val="000000"/>
        </w:rPr>
        <w:t xml:space="preserve">1D1F certified </w:t>
      </w:r>
      <w:r>
        <w:rPr>
          <w:rFonts w:ascii="Arial Narrow" w:hAnsi="Arial Narrow" w:cs="Calibri"/>
          <w:b/>
          <w:bCs/>
          <w:color w:val="000000"/>
        </w:rPr>
        <w:t xml:space="preserve">50,000 square feet facility with over </w:t>
      </w:r>
      <w:r w:rsidR="00915A74">
        <w:rPr>
          <w:rFonts w:ascii="Arial Narrow" w:hAnsi="Arial Narrow" w:cs="Calibri"/>
          <w:b/>
          <w:bCs/>
          <w:color w:val="000000"/>
        </w:rPr>
        <w:t>two hundred</w:t>
      </w:r>
      <w:r>
        <w:rPr>
          <w:rFonts w:ascii="Arial Narrow" w:hAnsi="Arial Narrow" w:cs="Calibri"/>
          <w:b/>
          <w:bCs/>
          <w:color w:val="000000"/>
        </w:rPr>
        <w:t xml:space="preserve"> various digitized energy saving machines</w:t>
      </w:r>
      <w:r w:rsidR="009846D2">
        <w:rPr>
          <w:rFonts w:ascii="Arial Narrow" w:hAnsi="Arial Narrow" w:cs="Calibri"/>
          <w:b/>
          <w:bCs/>
          <w:color w:val="000000"/>
        </w:rPr>
        <w:t xml:space="preserve"> compris</w:t>
      </w:r>
      <w:r w:rsidR="00485993">
        <w:rPr>
          <w:rFonts w:ascii="Arial Narrow" w:hAnsi="Arial Narrow" w:cs="Calibri"/>
          <w:b/>
          <w:bCs/>
          <w:color w:val="000000"/>
        </w:rPr>
        <w:t xml:space="preserve">ed </w:t>
      </w:r>
      <w:r w:rsidR="00FC2890">
        <w:rPr>
          <w:rFonts w:ascii="Arial Narrow" w:hAnsi="Arial Narrow" w:cs="Calibri"/>
          <w:b/>
          <w:bCs/>
          <w:color w:val="000000"/>
        </w:rPr>
        <w:t>of industrial</w:t>
      </w:r>
      <w:r w:rsidR="00485993">
        <w:rPr>
          <w:rFonts w:ascii="Arial Narrow" w:hAnsi="Arial Narrow" w:cs="Calibri"/>
          <w:b/>
          <w:bCs/>
          <w:color w:val="000000"/>
        </w:rPr>
        <w:t xml:space="preserve"> sewing machines, stitchers, cutters, overlocks</w:t>
      </w:r>
      <w:r w:rsidR="00873343">
        <w:rPr>
          <w:rFonts w:ascii="Arial Narrow" w:hAnsi="Arial Narrow" w:cs="Calibri"/>
          <w:b/>
          <w:bCs/>
          <w:color w:val="000000"/>
        </w:rPr>
        <w:t>,</w:t>
      </w:r>
      <w:r w:rsidR="00485993">
        <w:rPr>
          <w:rFonts w:ascii="Arial Narrow" w:hAnsi="Arial Narrow" w:cs="Calibri"/>
          <w:b/>
          <w:bCs/>
          <w:color w:val="000000"/>
        </w:rPr>
        <w:t xml:space="preserve"> steam </w:t>
      </w:r>
      <w:r w:rsidR="00FC2890">
        <w:rPr>
          <w:rFonts w:ascii="Arial Narrow" w:hAnsi="Arial Narrow" w:cs="Calibri"/>
          <w:b/>
          <w:bCs/>
          <w:color w:val="000000"/>
        </w:rPr>
        <w:t>irons and</w:t>
      </w:r>
      <w:r w:rsidR="00873343">
        <w:rPr>
          <w:rFonts w:ascii="Arial Narrow" w:hAnsi="Arial Narrow" w:cs="Calibri"/>
          <w:b/>
          <w:bCs/>
          <w:color w:val="000000"/>
        </w:rPr>
        <w:t xml:space="preserve"> </w:t>
      </w:r>
      <w:r>
        <w:rPr>
          <w:rFonts w:ascii="Arial Narrow" w:hAnsi="Arial Narrow" w:cs="Calibri"/>
          <w:b/>
          <w:bCs/>
          <w:color w:val="000000"/>
        </w:rPr>
        <w:t>a staff of 150 trained Ghanaian professionals</w:t>
      </w:r>
      <w:r w:rsidR="009846D2">
        <w:rPr>
          <w:rFonts w:ascii="Arial Narrow" w:hAnsi="Arial Narrow" w:cs="Calibri"/>
          <w:b/>
          <w:bCs/>
          <w:color w:val="000000"/>
        </w:rPr>
        <w:t xml:space="preserve"> who have </w:t>
      </w:r>
      <w:r>
        <w:rPr>
          <w:rFonts w:ascii="Arial Narrow" w:hAnsi="Arial Narrow" w:cs="Calibri"/>
          <w:b/>
          <w:bCs/>
          <w:color w:val="000000"/>
        </w:rPr>
        <w:t xml:space="preserve">received various levels of training and refresher courses </w:t>
      </w:r>
      <w:r w:rsidR="00FC2890">
        <w:rPr>
          <w:rFonts w:ascii="Arial Narrow" w:hAnsi="Arial Narrow" w:cs="Calibri"/>
          <w:b/>
          <w:bCs/>
          <w:color w:val="000000"/>
        </w:rPr>
        <w:t>from the</w:t>
      </w:r>
      <w:r>
        <w:rPr>
          <w:rFonts w:ascii="Arial Narrow" w:hAnsi="Arial Narrow" w:cs="Calibri"/>
          <w:b/>
          <w:bCs/>
          <w:color w:val="000000"/>
        </w:rPr>
        <w:t xml:space="preserve"> German Development Cooperation (GIZ) on emerging industry trends consistent with international standards</w:t>
      </w:r>
      <w:r w:rsidR="009846D2">
        <w:rPr>
          <w:rFonts w:ascii="Arial Narrow" w:hAnsi="Arial Narrow" w:cs="Calibri"/>
          <w:b/>
          <w:bCs/>
          <w:color w:val="000000"/>
        </w:rPr>
        <w:t>. We</w:t>
      </w:r>
      <w:r>
        <w:rPr>
          <w:rFonts w:ascii="Arial Narrow" w:hAnsi="Arial Narrow" w:cs="Calibri"/>
          <w:b/>
          <w:bCs/>
          <w:color w:val="000000"/>
        </w:rPr>
        <w:t xml:space="preserve"> have the capacity to provide </w:t>
      </w:r>
      <w:r w:rsidR="009846D2">
        <w:rPr>
          <w:rFonts w:ascii="Arial Narrow" w:hAnsi="Arial Narrow" w:cs="Calibri"/>
          <w:b/>
          <w:bCs/>
          <w:color w:val="000000"/>
        </w:rPr>
        <w:t xml:space="preserve">manufactured clothing of </w:t>
      </w:r>
      <w:r>
        <w:rPr>
          <w:rFonts w:ascii="Arial Narrow" w:hAnsi="Arial Narrow" w:cs="Calibri"/>
          <w:b/>
          <w:bCs/>
          <w:color w:val="000000"/>
        </w:rPr>
        <w:t xml:space="preserve">the highest </w:t>
      </w:r>
      <w:r w:rsidR="009846D2">
        <w:rPr>
          <w:rFonts w:ascii="Arial Narrow" w:hAnsi="Arial Narrow" w:cs="Calibri"/>
          <w:b/>
          <w:bCs/>
          <w:color w:val="000000"/>
        </w:rPr>
        <w:t xml:space="preserve">international </w:t>
      </w:r>
      <w:r>
        <w:rPr>
          <w:rFonts w:ascii="Arial Narrow" w:hAnsi="Arial Narrow" w:cs="Calibri"/>
          <w:b/>
          <w:bCs/>
          <w:color w:val="000000"/>
        </w:rPr>
        <w:t>quality</w:t>
      </w:r>
      <w:r w:rsidR="009846D2">
        <w:rPr>
          <w:rFonts w:ascii="Arial Narrow" w:hAnsi="Arial Narrow" w:cs="Calibri"/>
          <w:b/>
          <w:bCs/>
          <w:color w:val="000000"/>
        </w:rPr>
        <w:t xml:space="preserve"> on schedule and on time.</w:t>
      </w:r>
    </w:p>
    <w:p w14:paraId="54B2438C" w14:textId="4A33A431" w:rsidR="006A6297" w:rsidRDefault="006A6297" w:rsidP="009B6FA3">
      <w:pPr>
        <w:rPr>
          <w:rFonts w:ascii="Georgia" w:hAnsi="Georgia"/>
          <w:sz w:val="26"/>
          <w:szCs w:val="26"/>
        </w:rPr>
      </w:pPr>
    </w:p>
    <w:p w14:paraId="1F677804" w14:textId="2FEDCE56" w:rsidR="0075683A" w:rsidRDefault="0075683A" w:rsidP="009B6FA3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Abena Dua Sakyi</w:t>
      </w:r>
    </w:p>
    <w:p w14:paraId="00C59C0B" w14:textId="2E4F8357" w:rsidR="0075683A" w:rsidRDefault="0075683A" w:rsidP="009B6FA3">
      <w:pPr>
        <w:rPr>
          <w:rFonts w:ascii="Vladimir Script" w:eastAsia="Times New Roman" w:hAnsi="Vladimir Script" w:cs="Times New Roman"/>
          <w:color w:val="121212"/>
          <w:sz w:val="26"/>
          <w:szCs w:val="26"/>
        </w:rPr>
      </w:pPr>
      <w:r w:rsidRPr="00784D79">
        <w:rPr>
          <w:rFonts w:ascii="Vladimir Script" w:eastAsia="Times New Roman" w:hAnsi="Vladimir Script" w:cs="Times New Roman"/>
          <w:color w:val="121212"/>
          <w:sz w:val="26"/>
          <w:szCs w:val="26"/>
        </w:rPr>
        <w:t>Abena Dua Sakyi</w:t>
      </w:r>
    </w:p>
    <w:p w14:paraId="4F9BF965" w14:textId="11BB8C02" w:rsidR="0075683A" w:rsidRDefault="0075683A" w:rsidP="009B6FA3">
      <w:r>
        <w:rPr>
          <w:rFonts w:ascii="Georgia" w:eastAsia="Times New Roman" w:hAnsi="Georgia" w:cs="Times New Roman"/>
          <w:color w:val="121212"/>
          <w:sz w:val="26"/>
          <w:szCs w:val="26"/>
        </w:rPr>
        <w:t>President/CEO</w:t>
      </w:r>
    </w:p>
    <w:sectPr w:rsidR="0075683A" w:rsidSect="009B6FA3">
      <w:headerReference w:type="default" r:id="rId10"/>
      <w:footerReference w:type="default" r:id="rId11"/>
      <w:pgSz w:w="12240" w:h="15840"/>
      <w:pgMar w:top="864" w:right="864" w:bottom="1260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30A66" w14:textId="77777777" w:rsidR="00273ADB" w:rsidRDefault="00273ADB" w:rsidP="00713050">
      <w:pPr>
        <w:spacing w:line="240" w:lineRule="auto"/>
      </w:pPr>
      <w:r>
        <w:separator/>
      </w:r>
    </w:p>
  </w:endnote>
  <w:endnote w:type="continuationSeparator" w:id="0">
    <w:p w14:paraId="7194061B" w14:textId="77777777" w:rsidR="00273ADB" w:rsidRDefault="00273AD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44E6" w14:textId="227B25F4" w:rsidR="00C2098A" w:rsidRDefault="006A6297" w:rsidP="00DB1C96">
    <w:pPr>
      <w:pStyle w:val="Footer"/>
      <w:rPr>
        <w:noProof/>
      </w:rPr>
    </w:pPr>
    <w:r w:rsidRPr="006A6297">
      <w:rPr>
        <w:caps w:val="0"/>
      </w:rPr>
      <w:t>Page</w:t>
    </w:r>
    <w:r>
      <w:t xml:space="preserve"> </w:t>
    </w:r>
    <w:sdt>
      <w:sdtPr>
        <w:id w:val="-18896353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980">
          <w:fldChar w:fldCharType="begin"/>
        </w:r>
        <w:r w:rsidR="00217980">
          <w:instrText xml:space="preserve"> PAGE   \* MERGEFORMAT </w:instrText>
        </w:r>
        <w:r w:rsidR="00217980">
          <w:fldChar w:fldCharType="separate"/>
        </w:r>
        <w:r w:rsidR="00823C54">
          <w:rPr>
            <w:noProof/>
          </w:rPr>
          <w:t>2</w:t>
        </w:r>
        <w:r w:rsidR="0021798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D1380" w14:textId="77777777" w:rsidR="00273ADB" w:rsidRDefault="00273ADB" w:rsidP="00713050">
      <w:pPr>
        <w:spacing w:line="240" w:lineRule="auto"/>
      </w:pPr>
      <w:r>
        <w:separator/>
      </w:r>
    </w:p>
  </w:footnote>
  <w:footnote w:type="continuationSeparator" w:id="0">
    <w:p w14:paraId="6C24E51C" w14:textId="77777777" w:rsidR="00273ADB" w:rsidRDefault="00273AD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74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593"/>
      <w:gridCol w:w="6391"/>
    </w:tblGrid>
    <w:tr w:rsidR="001A5CA9" w:rsidRPr="00F207C0" w14:paraId="1D152581" w14:textId="77777777" w:rsidTr="00DB1C96">
      <w:trPr>
        <w:trHeight w:hRule="exact" w:val="268"/>
      </w:trPr>
      <w:tc>
        <w:tcPr>
          <w:tcW w:w="3593" w:type="dxa"/>
          <w:tcMar>
            <w:top w:w="821" w:type="dxa"/>
            <w:right w:w="720" w:type="dxa"/>
          </w:tcMar>
        </w:tcPr>
        <w:p w14:paraId="0F206343" w14:textId="77777777" w:rsidR="001A5CA9" w:rsidRPr="00F207C0" w:rsidRDefault="001A5CA9" w:rsidP="001A5CA9">
          <w:pPr>
            <w:pStyle w:val="Initials"/>
          </w:pPr>
        </w:p>
      </w:tc>
      <w:tc>
        <w:tcPr>
          <w:tcW w:w="6391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391"/>
          </w:tblGrid>
          <w:tr w:rsidR="001A5CA9" w14:paraId="2B166DE2" w14:textId="77777777" w:rsidTr="00393D18">
            <w:trPr>
              <w:trHeight w:hRule="exact" w:val="104"/>
            </w:trPr>
            <w:tc>
              <w:tcPr>
                <w:tcW w:w="6392" w:type="dxa"/>
                <w:vAlign w:val="center"/>
              </w:tcPr>
              <w:p w14:paraId="688CBA5C" w14:textId="77777777" w:rsidR="001A5CA9" w:rsidRPr="009B3C40" w:rsidRDefault="00273ADB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3D1CB3D6CA794906A56881947416311C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9D63E0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6823AC4" w14:textId="77777777" w:rsidR="001A5CA9" w:rsidRPr="00F207C0" w:rsidRDefault="001A5CA9" w:rsidP="001A5CA9"/>
      </w:tc>
    </w:tr>
  </w:tbl>
  <w:p w14:paraId="4F4C9776" w14:textId="54393EFE" w:rsidR="00217980" w:rsidRDefault="00DB1C96" w:rsidP="00DB1C96">
    <w:pPr>
      <w:pStyle w:val="Header"/>
      <w:jc w:val="center"/>
      <w:rPr>
        <w:rFonts w:ascii="Georgia" w:hAnsi="Georgia"/>
        <w:sz w:val="26"/>
        <w:szCs w:val="26"/>
      </w:rPr>
    </w:pPr>
    <w:r w:rsidRPr="006A6297">
      <w:rPr>
        <w:rFonts w:ascii="Georgia" w:hAnsi="Georgia"/>
        <w:sz w:val="26"/>
        <w:szCs w:val="26"/>
      </w:rPr>
      <w:t>ELIAKIM COMPANY LIMITED</w:t>
    </w:r>
  </w:p>
  <w:p w14:paraId="33327270" w14:textId="77777777" w:rsidR="00DB1C96" w:rsidRPr="001A5CA9" w:rsidRDefault="00DB1C96" w:rsidP="00DB1C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92D22"/>
    <w:multiLevelType w:val="hybridMultilevel"/>
    <w:tmpl w:val="18AAA48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74"/>
    <w:rsid w:val="00082D9B"/>
    <w:rsid w:val="00083FFF"/>
    <w:rsid w:val="000879AF"/>
    <w:rsid w:val="00091382"/>
    <w:rsid w:val="000A07DA"/>
    <w:rsid w:val="000A131D"/>
    <w:rsid w:val="000A2BFA"/>
    <w:rsid w:val="000B0619"/>
    <w:rsid w:val="000B2D80"/>
    <w:rsid w:val="000B61CA"/>
    <w:rsid w:val="000D386B"/>
    <w:rsid w:val="000F7610"/>
    <w:rsid w:val="00114ED7"/>
    <w:rsid w:val="001300CA"/>
    <w:rsid w:val="0013043D"/>
    <w:rsid w:val="00140B0E"/>
    <w:rsid w:val="00173EB9"/>
    <w:rsid w:val="001829AF"/>
    <w:rsid w:val="001A5CA9"/>
    <w:rsid w:val="001B2AC1"/>
    <w:rsid w:val="001B403A"/>
    <w:rsid w:val="001F4583"/>
    <w:rsid w:val="00216594"/>
    <w:rsid w:val="00217980"/>
    <w:rsid w:val="00235EC7"/>
    <w:rsid w:val="00271662"/>
    <w:rsid w:val="00273ADB"/>
    <w:rsid w:val="0027404F"/>
    <w:rsid w:val="00290AAA"/>
    <w:rsid w:val="00293B83"/>
    <w:rsid w:val="00296564"/>
    <w:rsid w:val="002B091C"/>
    <w:rsid w:val="002B3F9D"/>
    <w:rsid w:val="002C2CDD"/>
    <w:rsid w:val="002D45C6"/>
    <w:rsid w:val="002D6D7A"/>
    <w:rsid w:val="002F03FA"/>
    <w:rsid w:val="00313E86"/>
    <w:rsid w:val="00320B21"/>
    <w:rsid w:val="00333CD3"/>
    <w:rsid w:val="00340365"/>
    <w:rsid w:val="00342B64"/>
    <w:rsid w:val="00364079"/>
    <w:rsid w:val="00364291"/>
    <w:rsid w:val="003761AB"/>
    <w:rsid w:val="00393D18"/>
    <w:rsid w:val="00394DD3"/>
    <w:rsid w:val="003A795E"/>
    <w:rsid w:val="003C5528"/>
    <w:rsid w:val="003D03E5"/>
    <w:rsid w:val="003E2C4F"/>
    <w:rsid w:val="003E654C"/>
    <w:rsid w:val="00400F2C"/>
    <w:rsid w:val="004077FB"/>
    <w:rsid w:val="00413A8C"/>
    <w:rsid w:val="004244FF"/>
    <w:rsid w:val="00424DD9"/>
    <w:rsid w:val="004305E4"/>
    <w:rsid w:val="0045015D"/>
    <w:rsid w:val="00451C95"/>
    <w:rsid w:val="0046104A"/>
    <w:rsid w:val="004717C5"/>
    <w:rsid w:val="00475A1A"/>
    <w:rsid w:val="00485993"/>
    <w:rsid w:val="004A24CC"/>
    <w:rsid w:val="004A4D26"/>
    <w:rsid w:val="004C4ED8"/>
    <w:rsid w:val="004D1A03"/>
    <w:rsid w:val="004D44F5"/>
    <w:rsid w:val="005200E7"/>
    <w:rsid w:val="00523479"/>
    <w:rsid w:val="00543DB7"/>
    <w:rsid w:val="00550CFF"/>
    <w:rsid w:val="00556967"/>
    <w:rsid w:val="00557089"/>
    <w:rsid w:val="005729B0"/>
    <w:rsid w:val="00583E4F"/>
    <w:rsid w:val="005A2089"/>
    <w:rsid w:val="006124EF"/>
    <w:rsid w:val="0062136A"/>
    <w:rsid w:val="00621501"/>
    <w:rsid w:val="00624209"/>
    <w:rsid w:val="00637CFE"/>
    <w:rsid w:val="00640F73"/>
    <w:rsid w:val="00641630"/>
    <w:rsid w:val="00657F43"/>
    <w:rsid w:val="00684488"/>
    <w:rsid w:val="006A3CE7"/>
    <w:rsid w:val="006A6297"/>
    <w:rsid w:val="006A7746"/>
    <w:rsid w:val="006C4C50"/>
    <w:rsid w:val="006D13AF"/>
    <w:rsid w:val="006D76B1"/>
    <w:rsid w:val="006F26EC"/>
    <w:rsid w:val="00713050"/>
    <w:rsid w:val="00740E74"/>
    <w:rsid w:val="00741125"/>
    <w:rsid w:val="00746F7F"/>
    <w:rsid w:val="0075683A"/>
    <w:rsid w:val="007569C1"/>
    <w:rsid w:val="00757FF7"/>
    <w:rsid w:val="00763832"/>
    <w:rsid w:val="00767470"/>
    <w:rsid w:val="00772919"/>
    <w:rsid w:val="00784D79"/>
    <w:rsid w:val="00794051"/>
    <w:rsid w:val="007A2124"/>
    <w:rsid w:val="007C30EC"/>
    <w:rsid w:val="007D1D01"/>
    <w:rsid w:val="007D2696"/>
    <w:rsid w:val="007D2FD2"/>
    <w:rsid w:val="007D406E"/>
    <w:rsid w:val="007D6458"/>
    <w:rsid w:val="007E2C36"/>
    <w:rsid w:val="007F31A0"/>
    <w:rsid w:val="00811117"/>
    <w:rsid w:val="008215A3"/>
    <w:rsid w:val="00823C54"/>
    <w:rsid w:val="008312A8"/>
    <w:rsid w:val="008349A3"/>
    <w:rsid w:val="00841146"/>
    <w:rsid w:val="00873343"/>
    <w:rsid w:val="0088504C"/>
    <w:rsid w:val="0089151D"/>
    <w:rsid w:val="0089382B"/>
    <w:rsid w:val="00897B0D"/>
    <w:rsid w:val="008A1907"/>
    <w:rsid w:val="008C6BCA"/>
    <w:rsid w:val="008C7B50"/>
    <w:rsid w:val="008D3AB7"/>
    <w:rsid w:val="008E4B30"/>
    <w:rsid w:val="008E7C12"/>
    <w:rsid w:val="00906BEE"/>
    <w:rsid w:val="00915A74"/>
    <w:rsid w:val="009243E7"/>
    <w:rsid w:val="00924557"/>
    <w:rsid w:val="009846D2"/>
    <w:rsid w:val="00985D58"/>
    <w:rsid w:val="009959CE"/>
    <w:rsid w:val="009B3C40"/>
    <w:rsid w:val="009B6FA3"/>
    <w:rsid w:val="009C20E2"/>
    <w:rsid w:val="009E5EE7"/>
    <w:rsid w:val="009F7AD9"/>
    <w:rsid w:val="00A01AED"/>
    <w:rsid w:val="00A056F4"/>
    <w:rsid w:val="00A36DDB"/>
    <w:rsid w:val="00A42540"/>
    <w:rsid w:val="00A50939"/>
    <w:rsid w:val="00A83413"/>
    <w:rsid w:val="00AA4CCA"/>
    <w:rsid w:val="00AA6A40"/>
    <w:rsid w:val="00AA7477"/>
    <w:rsid w:val="00AA75F6"/>
    <w:rsid w:val="00AC6F3C"/>
    <w:rsid w:val="00AD00FD"/>
    <w:rsid w:val="00AD2561"/>
    <w:rsid w:val="00AF0A8E"/>
    <w:rsid w:val="00AF480C"/>
    <w:rsid w:val="00B07359"/>
    <w:rsid w:val="00B27019"/>
    <w:rsid w:val="00B31AB0"/>
    <w:rsid w:val="00B3509F"/>
    <w:rsid w:val="00B5664D"/>
    <w:rsid w:val="00B719D9"/>
    <w:rsid w:val="00B76A83"/>
    <w:rsid w:val="00B84E85"/>
    <w:rsid w:val="00BA5B40"/>
    <w:rsid w:val="00BC7009"/>
    <w:rsid w:val="00BD0206"/>
    <w:rsid w:val="00C1497F"/>
    <w:rsid w:val="00C2098A"/>
    <w:rsid w:val="00C5444A"/>
    <w:rsid w:val="00C5757A"/>
    <w:rsid w:val="00C612DA"/>
    <w:rsid w:val="00C62C50"/>
    <w:rsid w:val="00C7741E"/>
    <w:rsid w:val="00C830FA"/>
    <w:rsid w:val="00C875AB"/>
    <w:rsid w:val="00CA3DF1"/>
    <w:rsid w:val="00CA4581"/>
    <w:rsid w:val="00CC1F2D"/>
    <w:rsid w:val="00CE18D5"/>
    <w:rsid w:val="00CE70FE"/>
    <w:rsid w:val="00D04109"/>
    <w:rsid w:val="00D15E2A"/>
    <w:rsid w:val="00D43850"/>
    <w:rsid w:val="00D75396"/>
    <w:rsid w:val="00D97A41"/>
    <w:rsid w:val="00DB1274"/>
    <w:rsid w:val="00DB1C96"/>
    <w:rsid w:val="00DD06EB"/>
    <w:rsid w:val="00DD3CF6"/>
    <w:rsid w:val="00DD6416"/>
    <w:rsid w:val="00DE2518"/>
    <w:rsid w:val="00DE46B8"/>
    <w:rsid w:val="00DF4E0A"/>
    <w:rsid w:val="00E02DCD"/>
    <w:rsid w:val="00E12C60"/>
    <w:rsid w:val="00E22E87"/>
    <w:rsid w:val="00E25EA9"/>
    <w:rsid w:val="00E35906"/>
    <w:rsid w:val="00E44ECF"/>
    <w:rsid w:val="00E57630"/>
    <w:rsid w:val="00E63B49"/>
    <w:rsid w:val="00E842D4"/>
    <w:rsid w:val="00E86C2B"/>
    <w:rsid w:val="00E90ED2"/>
    <w:rsid w:val="00EB05CC"/>
    <w:rsid w:val="00EB2D52"/>
    <w:rsid w:val="00EC0DD9"/>
    <w:rsid w:val="00ED35D1"/>
    <w:rsid w:val="00EF7CC9"/>
    <w:rsid w:val="00F207C0"/>
    <w:rsid w:val="00F20AE5"/>
    <w:rsid w:val="00F24260"/>
    <w:rsid w:val="00F32526"/>
    <w:rsid w:val="00F47E97"/>
    <w:rsid w:val="00F645C7"/>
    <w:rsid w:val="00F8249D"/>
    <w:rsid w:val="00F86EC9"/>
    <w:rsid w:val="00F9770D"/>
    <w:rsid w:val="00FC2890"/>
    <w:rsid w:val="00FC65EA"/>
    <w:rsid w:val="00FD29B3"/>
    <w:rsid w:val="00FD67D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noch1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96D719B1B24FB8A1A599C5B58D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5D0F4-CBEA-4BA5-98E8-6CDD60F5A7F9}"/>
      </w:docPartPr>
      <w:docPartBody>
        <w:p w:rsidR="003D57EB" w:rsidRDefault="005375C0">
          <w:pPr>
            <w:pStyle w:val="C696D719B1B24FB8A1A599C5B58DABA5"/>
          </w:pPr>
          <w:r>
            <w:t>Your name</w:t>
          </w:r>
        </w:p>
      </w:docPartBody>
    </w:docPart>
    <w:docPart>
      <w:docPartPr>
        <w:name w:val="3D1CB3D6CA794906A568819474163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A4C98-D587-4789-AFFB-A2A1830FE5A7}"/>
      </w:docPartPr>
      <w:docPartBody>
        <w:p w:rsidR="003D57EB" w:rsidRDefault="005375C0">
          <w:pPr>
            <w:pStyle w:val="3D1CB3D6CA794906A56881947416311C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DE"/>
    <w:rsid w:val="0000610C"/>
    <w:rsid w:val="00103306"/>
    <w:rsid w:val="001448DF"/>
    <w:rsid w:val="00217D8B"/>
    <w:rsid w:val="00284AD8"/>
    <w:rsid w:val="00364A56"/>
    <w:rsid w:val="003D132A"/>
    <w:rsid w:val="003D57EB"/>
    <w:rsid w:val="004E58BF"/>
    <w:rsid w:val="005375C0"/>
    <w:rsid w:val="00544B8F"/>
    <w:rsid w:val="00597E6E"/>
    <w:rsid w:val="006703B3"/>
    <w:rsid w:val="006D0B6D"/>
    <w:rsid w:val="007B6F0E"/>
    <w:rsid w:val="007E0BEE"/>
    <w:rsid w:val="00841107"/>
    <w:rsid w:val="00BA64BE"/>
    <w:rsid w:val="00BE6FF6"/>
    <w:rsid w:val="00CC1A2D"/>
    <w:rsid w:val="00D22575"/>
    <w:rsid w:val="00D9274E"/>
    <w:rsid w:val="00DF6DDE"/>
    <w:rsid w:val="00E3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6D719B1B24FB8A1A599C5B58DABA5">
    <w:name w:val="C696D719B1B24FB8A1A599C5B58DABA5"/>
  </w:style>
  <w:style w:type="paragraph" w:customStyle="1" w:styleId="3D1CB3D6CA794906A56881947416311C">
    <w:name w:val="3D1CB3D6CA794906A568819474163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2021-11-11T15:41:00Z</dcterms:created>
  <dcterms:modified xsi:type="dcterms:W3CDTF">2021-11-11T19:39:00Z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